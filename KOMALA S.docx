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7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60"/>
        <w:gridCol w:w="732"/>
        <w:gridCol w:w="6578"/>
      </w:tblGrid>
      <w:tr w:rsidR="001B2ABD" w:rsidTr="008E491E">
        <w:trPr>
          <w:trHeight w:val="3753"/>
        </w:trPr>
        <w:tc>
          <w:tcPr>
            <w:tcW w:w="3660" w:type="dxa"/>
            <w:vAlign w:val="bottom"/>
          </w:tcPr>
          <w:p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32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78" w:type="dxa"/>
            <w:vAlign w:val="bottom"/>
          </w:tcPr>
          <w:p w:rsidR="001B2ABD" w:rsidRPr="002166B0" w:rsidRDefault="002166B0" w:rsidP="002166B0">
            <w:pPr>
              <w:pStyle w:val="Title"/>
              <w:rPr>
                <w:sz w:val="56"/>
                <w:szCs w:val="56"/>
              </w:rPr>
            </w:pPr>
            <w:r w:rsidRPr="002166B0">
              <w:rPr>
                <w:sz w:val="56"/>
                <w:szCs w:val="56"/>
              </w:rPr>
              <w:t>KOMALA S</w:t>
            </w:r>
          </w:p>
        </w:tc>
      </w:tr>
      <w:tr w:rsidR="001B2ABD" w:rsidTr="008E491E">
        <w:trPr>
          <w:trHeight w:val="6549"/>
        </w:trPr>
        <w:tc>
          <w:tcPr>
            <w:tcW w:w="3660" w:type="dxa"/>
          </w:tcPr>
          <w:p w:rsidR="001B2ABD" w:rsidRDefault="002166B0" w:rsidP="00036450">
            <w:pPr>
              <w:pStyle w:val="Heading3"/>
            </w:pPr>
            <w:r>
              <w:t>Objective:</w:t>
            </w:r>
          </w:p>
          <w:p w:rsidR="002166B0" w:rsidRDefault="002166B0" w:rsidP="002166B0">
            <w:pPr>
              <w:rPr>
                <w:sz w:val="22"/>
              </w:rPr>
            </w:pPr>
            <w:r>
              <w:rPr>
                <w:sz w:val="22"/>
              </w:rPr>
              <w:t>Highly motivated and hardworking individual Looking forward to a challenging environment, where I can refine my skills and expand my knowledge for the dynamic growth pf the organization</w:t>
            </w:r>
          </w:p>
          <w:p w:rsidR="00036450" w:rsidRDefault="00036450" w:rsidP="002166B0"/>
          <w:p w:rsidR="00036450" w:rsidRDefault="00036450" w:rsidP="00036450"/>
          <w:sdt>
            <w:sdtPr>
              <w:id w:val="-1954003311"/>
              <w:placeholder>
                <w:docPart w:val="AB66F706B51947B1ACD375A337DA7D04"/>
              </w:placeholder>
              <w:temporary/>
              <w:showingPlcHdr/>
              <w15:appearance w15:val="hidden"/>
            </w:sdtPr>
            <w:sdtContent>
              <w:p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6ADE3D434F0F455F9C35D57115DAAF7D"/>
              </w:placeholder>
              <w:temporary/>
              <w:showingPlcHdr/>
              <w15:appearance w15:val="hidden"/>
            </w:sdtPr>
            <w:sdtContent>
              <w:p w:rsidR="004D3011" w:rsidRDefault="004D3011" w:rsidP="004D3011">
                <w:r w:rsidRPr="004D3011">
                  <w:t>PHONE:</w:t>
                </w:r>
              </w:p>
            </w:sdtContent>
          </w:sdt>
          <w:p w:rsidR="004D3011" w:rsidRDefault="002166B0" w:rsidP="004D3011">
            <w:r>
              <w:t>6383072626</w:t>
            </w:r>
          </w:p>
          <w:p w:rsidR="002166B0" w:rsidRDefault="002166B0" w:rsidP="004D3011"/>
          <w:p w:rsidR="002166B0" w:rsidRDefault="002166B0" w:rsidP="004D3011">
            <w:r>
              <w:t>Address:</w:t>
            </w:r>
          </w:p>
          <w:p w:rsidR="002166B0" w:rsidRDefault="002166B0" w:rsidP="004D3011">
            <w:r>
              <w:t xml:space="preserve">101/ </w:t>
            </w:r>
            <w:proofErr w:type="spellStart"/>
            <w:r>
              <w:t>Meenachipuram</w:t>
            </w:r>
            <w:proofErr w:type="spellEnd"/>
            <w:r>
              <w:t xml:space="preserve"> New Street,</w:t>
            </w:r>
          </w:p>
          <w:p w:rsidR="002166B0" w:rsidRDefault="002166B0" w:rsidP="004D3011">
            <w:r>
              <w:t>Karaikudi</w:t>
            </w:r>
            <w:r w:rsidR="008E491E">
              <w:t>.</w:t>
            </w:r>
          </w:p>
          <w:p w:rsidR="004D3011" w:rsidRDefault="004D3011" w:rsidP="004D3011"/>
          <w:sdt>
            <w:sdtPr>
              <w:id w:val="-240260293"/>
              <w:placeholder>
                <w:docPart w:val="3041648059F64178BA4E758817B6FAF2"/>
              </w:placeholder>
              <w:temporary/>
              <w:showingPlcHdr/>
              <w15:appearance w15:val="hidden"/>
            </w:sdtPr>
            <w:sdtContent>
              <w:p w:rsidR="004D3011" w:rsidRDefault="004D3011" w:rsidP="004D3011">
                <w:r w:rsidRPr="004D3011">
                  <w:t>EMAIL:</w:t>
                </w:r>
              </w:p>
            </w:sdtContent>
          </w:sdt>
          <w:p w:rsidR="00036450" w:rsidRPr="00E4381A" w:rsidRDefault="008E491E" w:rsidP="004D3011">
            <w:pPr>
              <w:rPr>
                <w:rStyle w:val="Hyperlink"/>
              </w:rPr>
            </w:pPr>
            <w:r w:rsidRPr="008E491E">
              <w:rPr>
                <w:rStyle w:val="Hyperlink"/>
              </w:rPr>
              <w:t>vv130942@gmail.com</w:t>
            </w:r>
          </w:p>
          <w:sdt>
            <w:sdtPr>
              <w:id w:val="-1444214663"/>
              <w:placeholder>
                <w:docPart w:val="9708A15B3F2A423A84A1F4C13B01B3B2"/>
              </w:placeholder>
              <w:temporary/>
              <w:showingPlcHdr/>
              <w15:appearance w15:val="hidden"/>
            </w:sdtPr>
            <w:sdtContent>
              <w:p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:rsidR="008E491E" w:rsidRDefault="008E491E" w:rsidP="008E491E">
            <w:pPr>
              <w:rPr>
                <w:sz w:val="22"/>
              </w:rPr>
            </w:pPr>
            <w:r>
              <w:rPr>
                <w:sz w:val="22"/>
              </w:rPr>
              <w:t xml:space="preserve">Listening Music </w:t>
            </w:r>
          </w:p>
          <w:p w:rsidR="008E491E" w:rsidRDefault="008E491E" w:rsidP="008E491E">
            <w:pPr>
              <w:rPr>
                <w:sz w:val="22"/>
              </w:rPr>
            </w:pPr>
            <w:r>
              <w:rPr>
                <w:sz w:val="22"/>
              </w:rPr>
              <w:t xml:space="preserve">Craftwork </w:t>
            </w:r>
          </w:p>
          <w:p w:rsidR="008E491E" w:rsidRDefault="008E491E" w:rsidP="008E491E">
            <w:pPr>
              <w:rPr>
                <w:sz w:val="22"/>
              </w:rPr>
            </w:pPr>
            <w:r>
              <w:rPr>
                <w:sz w:val="22"/>
              </w:rPr>
              <w:t xml:space="preserve">Stitching </w:t>
            </w:r>
          </w:p>
          <w:p w:rsidR="008E491E" w:rsidRDefault="008E491E" w:rsidP="008E491E">
            <w:pPr>
              <w:rPr>
                <w:sz w:val="22"/>
              </w:rPr>
            </w:pPr>
            <w:r>
              <w:rPr>
                <w:sz w:val="22"/>
              </w:rPr>
              <w:t xml:space="preserve">Drawing </w:t>
            </w:r>
          </w:p>
          <w:p w:rsidR="008E491E" w:rsidRPr="004D3011" w:rsidRDefault="008E491E" w:rsidP="008E491E">
            <w:r>
              <w:rPr>
                <w:sz w:val="22"/>
              </w:rPr>
              <w:t>Cricket</w:t>
            </w:r>
          </w:p>
        </w:tc>
        <w:tc>
          <w:tcPr>
            <w:tcW w:w="732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78" w:type="dxa"/>
          </w:tcPr>
          <w:sdt>
            <w:sdtPr>
              <w:id w:val="1049110328"/>
              <w:placeholder>
                <w:docPart w:val="AC84864838834579AF2C40FD769C5D43"/>
              </w:placeholder>
              <w:temporary/>
              <w:showingPlcHdr/>
              <w15:appearance w15:val="hidden"/>
            </w:sdtPr>
            <w:sdtContent>
              <w:p w:rsidR="001B2ABD" w:rsidRDefault="00E25A26" w:rsidP="00036450">
                <w:pPr>
                  <w:pStyle w:val="Heading2"/>
                </w:pPr>
                <w:r w:rsidRPr="002166B0">
                  <w:rPr>
                    <w:sz w:val="32"/>
                    <w:szCs w:val="32"/>
                  </w:rPr>
                  <w:t>EDUCATION</w:t>
                </w:r>
              </w:p>
            </w:sdtContent>
          </w:sdt>
          <w:p w:rsidR="00E90F0D" w:rsidRPr="00E2045A" w:rsidRDefault="00E90F0D" w:rsidP="00E90F0D">
            <w:pPr>
              <w:pStyle w:val="Heading4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B.</w:t>
            </w:r>
            <w:r w:rsidRPr="00E2045A">
              <w:rPr>
                <w:sz w:val="32"/>
                <w:szCs w:val="32"/>
              </w:rPr>
              <w:t xml:space="preserve">SC </w:t>
            </w:r>
            <w:r w:rsidR="00E2045A" w:rsidRPr="00E2045A">
              <w:rPr>
                <w:sz w:val="32"/>
                <w:szCs w:val="32"/>
              </w:rPr>
              <w:t xml:space="preserve">Computer </w:t>
            </w:r>
            <w:r w:rsidR="00E2045A">
              <w:rPr>
                <w:sz w:val="32"/>
                <w:szCs w:val="32"/>
              </w:rPr>
              <w:t>S</w:t>
            </w:r>
            <w:r w:rsidR="00E2045A" w:rsidRPr="00E2045A">
              <w:rPr>
                <w:sz w:val="32"/>
                <w:szCs w:val="32"/>
              </w:rPr>
              <w:t>cience</w:t>
            </w:r>
          </w:p>
          <w:p w:rsidR="00E90F0D" w:rsidRDefault="00E90F0D" w:rsidP="00E90F0D">
            <w:pPr>
              <w:rPr>
                <w:sz w:val="22"/>
              </w:rPr>
            </w:pPr>
            <w:proofErr w:type="spellStart"/>
            <w:r>
              <w:rPr>
                <w:sz w:val="20"/>
                <w:szCs w:val="20"/>
              </w:rPr>
              <w:t>Alagapa</w:t>
            </w:r>
            <w:proofErr w:type="spellEnd"/>
            <w:r>
              <w:rPr>
                <w:sz w:val="20"/>
                <w:szCs w:val="20"/>
              </w:rPr>
              <w:t xml:space="preserve"> Government Arts </w:t>
            </w:r>
            <w:proofErr w:type="gramStart"/>
            <w:r>
              <w:rPr>
                <w:sz w:val="20"/>
                <w:szCs w:val="20"/>
              </w:rPr>
              <w:t>College,</w:t>
            </w:r>
            <w:r>
              <w:rPr>
                <w:sz w:val="22"/>
              </w:rPr>
              <w:t xml:space="preserve">   </w:t>
            </w:r>
            <w:proofErr w:type="gramEnd"/>
            <w:r>
              <w:rPr>
                <w:sz w:val="22"/>
              </w:rPr>
              <w:t xml:space="preserve">             </w:t>
            </w:r>
            <w:r>
              <w:rPr>
                <w:b/>
                <w:bCs/>
                <w:sz w:val="22"/>
              </w:rPr>
              <w:t xml:space="preserve">Year </w:t>
            </w:r>
            <w:r>
              <w:rPr>
                <w:sz w:val="22"/>
              </w:rPr>
              <w:t>(2021-2024)</w:t>
            </w:r>
          </w:p>
          <w:p w:rsidR="00E90F0D" w:rsidRDefault="00E90F0D" w:rsidP="00E90F0D">
            <w:pPr>
              <w:rPr>
                <w:sz w:val="22"/>
              </w:rPr>
            </w:pPr>
            <w:r>
              <w:rPr>
                <w:sz w:val="20"/>
                <w:szCs w:val="20"/>
              </w:rPr>
              <w:t>Karaikudi.</w:t>
            </w:r>
            <w:r>
              <w:rPr>
                <w:sz w:val="22"/>
              </w:rPr>
              <w:t xml:space="preserve">                                                         </w:t>
            </w:r>
            <w:r>
              <w:rPr>
                <w:b/>
                <w:bCs/>
                <w:sz w:val="22"/>
              </w:rPr>
              <w:t xml:space="preserve">Percentage </w:t>
            </w:r>
            <w:r>
              <w:rPr>
                <w:sz w:val="22"/>
              </w:rPr>
              <w:t>75%</w:t>
            </w:r>
          </w:p>
          <w:p w:rsidR="00E90F0D" w:rsidRDefault="00E90F0D" w:rsidP="00E90F0D"/>
          <w:p w:rsidR="00E90F0D" w:rsidRDefault="00E90F0D" w:rsidP="00E90F0D">
            <w:pPr>
              <w:pStyle w:val="Heading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HSC</w:t>
            </w:r>
          </w:p>
          <w:p w:rsidR="00E90F0D" w:rsidRDefault="00E90F0D" w:rsidP="00E90F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Government Girls Higher Secondary School     </w:t>
            </w:r>
            <w:r>
              <w:rPr>
                <w:b/>
                <w:bCs/>
                <w:sz w:val="20"/>
                <w:szCs w:val="20"/>
              </w:rPr>
              <w:t xml:space="preserve">Year </w:t>
            </w:r>
            <w:r>
              <w:rPr>
                <w:sz w:val="20"/>
                <w:szCs w:val="20"/>
              </w:rPr>
              <w:t xml:space="preserve">(2020-2021) </w:t>
            </w:r>
            <w:proofErr w:type="spellStart"/>
            <w:proofErr w:type="gramStart"/>
            <w:r>
              <w:rPr>
                <w:sz w:val="20"/>
                <w:szCs w:val="20"/>
              </w:rPr>
              <w:t>Muthupattinam</w:t>
            </w:r>
            <w:proofErr w:type="spellEnd"/>
            <w:r>
              <w:rPr>
                <w:sz w:val="20"/>
                <w:szCs w:val="20"/>
              </w:rPr>
              <w:t xml:space="preserve">,   </w:t>
            </w:r>
            <w:proofErr w:type="gramEnd"/>
            <w:r>
              <w:rPr>
                <w:sz w:val="20"/>
                <w:szCs w:val="20"/>
              </w:rPr>
              <w:t xml:space="preserve">                                                  </w:t>
            </w:r>
            <w:r>
              <w:rPr>
                <w:b/>
                <w:bCs/>
                <w:sz w:val="20"/>
                <w:szCs w:val="20"/>
              </w:rPr>
              <w:t>Percentage</w:t>
            </w:r>
            <w:r>
              <w:rPr>
                <w:sz w:val="20"/>
                <w:szCs w:val="20"/>
              </w:rPr>
              <w:t xml:space="preserve"> 80%</w:t>
            </w:r>
          </w:p>
          <w:p w:rsidR="00E90F0D" w:rsidRDefault="00E90F0D" w:rsidP="00E90F0D">
            <w:pPr>
              <w:rPr>
                <w:sz w:val="22"/>
              </w:rPr>
            </w:pPr>
            <w:r>
              <w:rPr>
                <w:sz w:val="20"/>
                <w:szCs w:val="20"/>
              </w:rPr>
              <w:t>Karaikudi.</w:t>
            </w:r>
          </w:p>
          <w:p w:rsidR="00E90F0D" w:rsidRDefault="00E90F0D" w:rsidP="00E90F0D"/>
          <w:p w:rsidR="00E90F0D" w:rsidRDefault="00E90F0D" w:rsidP="00E90F0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SSLC</w:t>
            </w:r>
          </w:p>
          <w:p w:rsidR="00E90F0D" w:rsidRDefault="00E90F0D" w:rsidP="00E90F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Government Girls Higher Secondary School     </w:t>
            </w:r>
            <w:r>
              <w:rPr>
                <w:b/>
                <w:bCs/>
                <w:sz w:val="20"/>
                <w:szCs w:val="20"/>
              </w:rPr>
              <w:t xml:space="preserve">Year </w:t>
            </w:r>
            <w:r>
              <w:rPr>
                <w:sz w:val="20"/>
                <w:szCs w:val="20"/>
              </w:rPr>
              <w:t xml:space="preserve">(2019-2020) </w:t>
            </w:r>
            <w:proofErr w:type="spellStart"/>
            <w:proofErr w:type="gramStart"/>
            <w:r>
              <w:rPr>
                <w:sz w:val="20"/>
                <w:szCs w:val="20"/>
              </w:rPr>
              <w:t>Muthupattinam</w:t>
            </w:r>
            <w:proofErr w:type="spellEnd"/>
            <w:r>
              <w:rPr>
                <w:sz w:val="20"/>
                <w:szCs w:val="20"/>
              </w:rPr>
              <w:t xml:space="preserve">,   </w:t>
            </w:r>
            <w:proofErr w:type="gramEnd"/>
            <w:r>
              <w:rPr>
                <w:sz w:val="20"/>
                <w:szCs w:val="20"/>
              </w:rPr>
              <w:t xml:space="preserve">                                                  </w:t>
            </w:r>
            <w:r>
              <w:rPr>
                <w:b/>
                <w:bCs/>
                <w:sz w:val="20"/>
                <w:szCs w:val="20"/>
              </w:rPr>
              <w:t>Percentage</w:t>
            </w:r>
            <w:r>
              <w:rPr>
                <w:sz w:val="20"/>
                <w:szCs w:val="20"/>
              </w:rPr>
              <w:t xml:space="preserve"> 8</w:t>
            </w:r>
            <w:r w:rsidR="008E491E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%</w:t>
            </w:r>
          </w:p>
          <w:p w:rsidR="00E90F0D" w:rsidRDefault="00E90F0D" w:rsidP="00E90F0D">
            <w:pPr>
              <w:rPr>
                <w:sz w:val="22"/>
              </w:rPr>
            </w:pPr>
            <w:r>
              <w:rPr>
                <w:sz w:val="20"/>
                <w:szCs w:val="20"/>
              </w:rPr>
              <w:t>Karaikudi.</w:t>
            </w:r>
          </w:p>
          <w:p w:rsidR="00036450" w:rsidRPr="00036450" w:rsidRDefault="00036450" w:rsidP="00B359E4">
            <w:pPr>
              <w:pStyle w:val="Heading4"/>
            </w:pPr>
          </w:p>
          <w:p w:rsidR="00036450" w:rsidRPr="008E491E" w:rsidRDefault="00E90F0D" w:rsidP="00036450">
            <w:pPr>
              <w:pStyle w:val="Heading2"/>
              <w:rPr>
                <w:sz w:val="32"/>
                <w:szCs w:val="32"/>
              </w:rPr>
            </w:pPr>
            <w:r w:rsidRPr="008E491E">
              <w:rPr>
                <w:sz w:val="32"/>
                <w:szCs w:val="32"/>
              </w:rPr>
              <w:t>LANGUAGE</w:t>
            </w:r>
          </w:p>
          <w:p w:rsidR="00E90F0D" w:rsidRPr="008E491E" w:rsidRDefault="00E90F0D" w:rsidP="00E90F0D">
            <w:pPr>
              <w:pStyle w:val="Heading4"/>
              <w:rPr>
                <w:b w:val="0"/>
                <w:bCs/>
                <w:sz w:val="22"/>
              </w:rPr>
            </w:pPr>
            <w:r w:rsidRPr="008E491E">
              <w:rPr>
                <w:b w:val="0"/>
                <w:bCs/>
                <w:sz w:val="22"/>
              </w:rPr>
              <w:t xml:space="preserve">ENGLISH </w:t>
            </w:r>
          </w:p>
          <w:p w:rsidR="00E90F0D" w:rsidRPr="008E491E" w:rsidRDefault="008E491E" w:rsidP="00E90F0D">
            <w:pPr>
              <w:rPr>
                <w:sz w:val="22"/>
              </w:rPr>
            </w:pPr>
            <w:r w:rsidRPr="008E491E">
              <w:rPr>
                <w:sz w:val="22"/>
              </w:rPr>
              <w:t>T</w:t>
            </w:r>
            <w:r w:rsidR="00E90F0D" w:rsidRPr="008E491E">
              <w:rPr>
                <w:sz w:val="22"/>
              </w:rPr>
              <w:t>AMIL</w:t>
            </w:r>
          </w:p>
          <w:sdt>
            <w:sdtPr>
              <w:id w:val="1669594239"/>
              <w:placeholder>
                <w:docPart w:val="FF35C31F5AB84C2F9BB2D67755B407F9"/>
              </w:placeholder>
              <w:temporary/>
              <w:showingPlcHdr/>
              <w15:appearance w15:val="hidden"/>
            </w:sdtPr>
            <w:sdtContent>
              <w:p w:rsidR="00036450" w:rsidRDefault="00180329" w:rsidP="00036450">
                <w:pPr>
                  <w:pStyle w:val="Heading2"/>
                </w:pPr>
                <w:r w:rsidRPr="008E491E">
                  <w:rPr>
                    <w:rStyle w:val="Heading2Char"/>
                    <w:b/>
                    <w:bCs/>
                    <w:caps/>
                    <w:sz w:val="32"/>
                    <w:szCs w:val="32"/>
                  </w:rPr>
                  <w:t>SKILLS</w:t>
                </w:r>
              </w:p>
            </w:sdtContent>
          </w:sdt>
          <w:p w:rsidR="00036450" w:rsidRPr="008E491E" w:rsidRDefault="00E90F0D" w:rsidP="004D3011">
            <w:pPr>
              <w:rPr>
                <w:noProof/>
                <w:color w:val="000000" w:themeColor="text1"/>
                <w:sz w:val="22"/>
              </w:rPr>
            </w:pPr>
            <w:r w:rsidRPr="008E491E">
              <w:rPr>
                <w:noProof/>
                <w:color w:val="000000" w:themeColor="text1"/>
                <w:sz w:val="22"/>
              </w:rPr>
              <w:t>Basic of C</w:t>
            </w:r>
          </w:p>
          <w:p w:rsidR="00E90F0D" w:rsidRPr="008E491E" w:rsidRDefault="00E90F0D" w:rsidP="004D3011">
            <w:pPr>
              <w:rPr>
                <w:noProof/>
                <w:color w:val="000000" w:themeColor="text1"/>
                <w:sz w:val="22"/>
              </w:rPr>
            </w:pPr>
            <w:r w:rsidRPr="008E491E">
              <w:rPr>
                <w:noProof/>
                <w:color w:val="000000" w:themeColor="text1"/>
                <w:sz w:val="22"/>
              </w:rPr>
              <w:t>Basics of C++</w:t>
            </w:r>
          </w:p>
          <w:p w:rsidR="00E90F0D" w:rsidRPr="004D3011" w:rsidRDefault="00E90F0D" w:rsidP="004D3011">
            <w:pPr>
              <w:rPr>
                <w:color w:val="FFFFFF" w:themeColor="background1"/>
              </w:rPr>
            </w:pPr>
            <w:r w:rsidRPr="008E491E">
              <w:rPr>
                <w:noProof/>
                <w:color w:val="000000" w:themeColor="text1"/>
                <w:sz w:val="22"/>
              </w:rPr>
              <w:t>Basic of java</w:t>
            </w:r>
          </w:p>
        </w:tc>
      </w:tr>
    </w:tbl>
    <w:p w:rsidR="0043117B" w:rsidRDefault="00000000" w:rsidP="000C45FF">
      <w:pPr>
        <w:tabs>
          <w:tab w:val="left" w:pos="990"/>
        </w:tabs>
      </w:pPr>
    </w:p>
    <w:sectPr w:rsidR="0043117B" w:rsidSect="000C45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12041" w:rsidRDefault="00112041" w:rsidP="000C45FF">
      <w:r>
        <w:separator/>
      </w:r>
    </w:p>
  </w:endnote>
  <w:endnote w:type="continuationSeparator" w:id="0">
    <w:p w:rsidR="00112041" w:rsidRDefault="0011204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12041" w:rsidRDefault="00112041" w:rsidP="000C45FF">
      <w:r>
        <w:separator/>
      </w:r>
    </w:p>
  </w:footnote>
  <w:footnote w:type="continuationSeparator" w:id="0">
    <w:p w:rsidR="00112041" w:rsidRDefault="0011204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6B0"/>
    <w:rsid w:val="00036450"/>
    <w:rsid w:val="00094499"/>
    <w:rsid w:val="000C45FF"/>
    <w:rsid w:val="000E3FD1"/>
    <w:rsid w:val="0011204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166B0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8E491E"/>
    <w:rsid w:val="009260CD"/>
    <w:rsid w:val="00940A66"/>
    <w:rsid w:val="00952C25"/>
    <w:rsid w:val="00A2118D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045A"/>
    <w:rsid w:val="00E25A26"/>
    <w:rsid w:val="00E4381A"/>
    <w:rsid w:val="00E55D74"/>
    <w:rsid w:val="00E90F0D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7ABE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8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an\AppData\Local\Microsoft\Office\16.0\DTS\en-US%7b86140F4F-1A68-4624-B3EA-CDEFA5F773B7%7d\%7b6CEB20BB-96A6-4D2F-81E9-BCA5B9DBD6E2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B66F706B51947B1ACD375A337DA7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8BDCD-AFD4-4DD7-8F3A-ADA5586189C8}"/>
      </w:docPartPr>
      <w:docPartBody>
        <w:p w:rsidR="00000000" w:rsidRDefault="00000000">
          <w:pPr>
            <w:pStyle w:val="AB66F706B51947B1ACD375A337DA7D04"/>
          </w:pPr>
          <w:r w:rsidRPr="00CB0055">
            <w:t>Contact</w:t>
          </w:r>
        </w:p>
      </w:docPartBody>
    </w:docPart>
    <w:docPart>
      <w:docPartPr>
        <w:name w:val="6ADE3D434F0F455F9C35D57115DAA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EC6E5C-443F-4F49-B6BE-E6B9FF65E40A}"/>
      </w:docPartPr>
      <w:docPartBody>
        <w:p w:rsidR="00000000" w:rsidRDefault="00000000">
          <w:pPr>
            <w:pStyle w:val="6ADE3D434F0F455F9C35D57115DAAF7D"/>
          </w:pPr>
          <w:r w:rsidRPr="004D3011">
            <w:t>PHONE:</w:t>
          </w:r>
        </w:p>
      </w:docPartBody>
    </w:docPart>
    <w:docPart>
      <w:docPartPr>
        <w:name w:val="3041648059F64178BA4E758817B6F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65B83B-58FA-406D-ABF0-6A5AA1B7A705}"/>
      </w:docPartPr>
      <w:docPartBody>
        <w:p w:rsidR="00000000" w:rsidRDefault="00000000">
          <w:pPr>
            <w:pStyle w:val="3041648059F64178BA4E758817B6FAF2"/>
          </w:pPr>
          <w:r w:rsidRPr="004D3011">
            <w:t>EMAIL:</w:t>
          </w:r>
        </w:p>
      </w:docPartBody>
    </w:docPart>
    <w:docPart>
      <w:docPartPr>
        <w:name w:val="9708A15B3F2A423A84A1F4C13B01B3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63842-005C-4766-9C84-4DBDE0EA9640}"/>
      </w:docPartPr>
      <w:docPartBody>
        <w:p w:rsidR="00000000" w:rsidRDefault="00000000">
          <w:pPr>
            <w:pStyle w:val="9708A15B3F2A423A84A1F4C13B01B3B2"/>
          </w:pPr>
          <w:r w:rsidRPr="00CB0055">
            <w:t>Hobbies</w:t>
          </w:r>
        </w:p>
      </w:docPartBody>
    </w:docPart>
    <w:docPart>
      <w:docPartPr>
        <w:name w:val="AC84864838834579AF2C40FD769C5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A0777-8289-4BCC-9792-51C2E30B1989}"/>
      </w:docPartPr>
      <w:docPartBody>
        <w:p w:rsidR="00000000" w:rsidRDefault="00000000">
          <w:pPr>
            <w:pStyle w:val="AC84864838834579AF2C40FD769C5D43"/>
          </w:pPr>
          <w:r w:rsidRPr="00036450">
            <w:t>EDUCATION</w:t>
          </w:r>
        </w:p>
      </w:docPartBody>
    </w:docPart>
    <w:docPart>
      <w:docPartPr>
        <w:name w:val="FF35C31F5AB84C2F9BB2D67755B40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0D1E2-5164-42D0-9175-24D582236765}"/>
      </w:docPartPr>
      <w:docPartBody>
        <w:p w:rsidR="00000000" w:rsidRDefault="00000000">
          <w:pPr>
            <w:pStyle w:val="FF35C31F5AB84C2F9BB2D67755B407F9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EA"/>
    <w:rsid w:val="00525664"/>
    <w:rsid w:val="00F5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F516EA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0D2C15AA0640B99A3345E907659775">
    <w:name w:val="F10D2C15AA0640B99A3345E907659775"/>
  </w:style>
  <w:style w:type="paragraph" w:customStyle="1" w:styleId="52DD5B99A9A24B9EBAF777C74381D2D4">
    <w:name w:val="52DD5B99A9A24B9EBAF777C74381D2D4"/>
  </w:style>
  <w:style w:type="paragraph" w:customStyle="1" w:styleId="6271963E53384F229BFD04468F7E56B4">
    <w:name w:val="6271963E53384F229BFD04468F7E56B4"/>
  </w:style>
  <w:style w:type="paragraph" w:customStyle="1" w:styleId="0C32520C87A14BF4958EB96676933CB3">
    <w:name w:val="0C32520C87A14BF4958EB96676933CB3"/>
  </w:style>
  <w:style w:type="paragraph" w:customStyle="1" w:styleId="AB66F706B51947B1ACD375A337DA7D04">
    <w:name w:val="AB66F706B51947B1ACD375A337DA7D04"/>
  </w:style>
  <w:style w:type="paragraph" w:customStyle="1" w:styleId="6ADE3D434F0F455F9C35D57115DAAF7D">
    <w:name w:val="6ADE3D434F0F455F9C35D57115DAAF7D"/>
  </w:style>
  <w:style w:type="paragraph" w:customStyle="1" w:styleId="A1E8C16020EC4FA1A56D43E8817BDAB7">
    <w:name w:val="A1E8C16020EC4FA1A56D43E8817BDAB7"/>
  </w:style>
  <w:style w:type="paragraph" w:customStyle="1" w:styleId="F30BFAE0A3EB437E86975D136AB5E380">
    <w:name w:val="F30BFAE0A3EB437E86975D136AB5E380"/>
  </w:style>
  <w:style w:type="paragraph" w:customStyle="1" w:styleId="389BE634B86C4F5F9F101CAA7E415C3F">
    <w:name w:val="389BE634B86C4F5F9F101CAA7E415C3F"/>
  </w:style>
  <w:style w:type="paragraph" w:customStyle="1" w:styleId="3041648059F64178BA4E758817B6FAF2">
    <w:name w:val="3041648059F64178BA4E758817B6FAF2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2D481F88A1884BBAB39E4BB4A787D2E4">
    <w:name w:val="2D481F88A1884BBAB39E4BB4A787D2E4"/>
  </w:style>
  <w:style w:type="paragraph" w:customStyle="1" w:styleId="9708A15B3F2A423A84A1F4C13B01B3B2">
    <w:name w:val="9708A15B3F2A423A84A1F4C13B01B3B2"/>
  </w:style>
  <w:style w:type="paragraph" w:customStyle="1" w:styleId="BA08348BC48D48D5B8679A5A9944CEB3">
    <w:name w:val="BA08348BC48D48D5B8679A5A9944CEB3"/>
  </w:style>
  <w:style w:type="paragraph" w:customStyle="1" w:styleId="E1D602AE87AF4B148BA12FD003C9B72B">
    <w:name w:val="E1D602AE87AF4B148BA12FD003C9B72B"/>
  </w:style>
  <w:style w:type="paragraph" w:customStyle="1" w:styleId="120918A919614FDEBC2A8201F078BBEA">
    <w:name w:val="120918A919614FDEBC2A8201F078BBEA"/>
  </w:style>
  <w:style w:type="paragraph" w:customStyle="1" w:styleId="BD535E5E0A4B4DDCA0982ECBFE01732B">
    <w:name w:val="BD535E5E0A4B4DDCA0982ECBFE01732B"/>
  </w:style>
  <w:style w:type="paragraph" w:customStyle="1" w:styleId="AC84864838834579AF2C40FD769C5D43">
    <w:name w:val="AC84864838834579AF2C40FD769C5D43"/>
  </w:style>
  <w:style w:type="paragraph" w:customStyle="1" w:styleId="FB6908D0D6164001999B40CA4EF17FDF">
    <w:name w:val="FB6908D0D6164001999B40CA4EF17FDF"/>
  </w:style>
  <w:style w:type="paragraph" w:customStyle="1" w:styleId="3DCBEE37098E4E54B962034F371B7249">
    <w:name w:val="3DCBEE37098E4E54B962034F371B7249"/>
  </w:style>
  <w:style w:type="paragraph" w:customStyle="1" w:styleId="DA62749933924E5DB016ADB2A531DF9C">
    <w:name w:val="DA62749933924E5DB016ADB2A531DF9C"/>
  </w:style>
  <w:style w:type="paragraph" w:customStyle="1" w:styleId="CC42EA1B740E4EFC93E836890F3DFF91">
    <w:name w:val="CC42EA1B740E4EFC93E836890F3DFF91"/>
  </w:style>
  <w:style w:type="paragraph" w:customStyle="1" w:styleId="AE0C5D46C22D406AA2D80EF08639A488">
    <w:name w:val="AE0C5D46C22D406AA2D80EF08639A488"/>
  </w:style>
  <w:style w:type="paragraph" w:customStyle="1" w:styleId="C288871F59674248BED69C5F5EF6386A">
    <w:name w:val="C288871F59674248BED69C5F5EF6386A"/>
  </w:style>
  <w:style w:type="paragraph" w:customStyle="1" w:styleId="174BB38904C1441DB4074D825950215B">
    <w:name w:val="174BB38904C1441DB4074D825950215B"/>
  </w:style>
  <w:style w:type="paragraph" w:customStyle="1" w:styleId="6423D16A0D714FBCA56682AD27F57854">
    <w:name w:val="6423D16A0D714FBCA56682AD27F57854"/>
  </w:style>
  <w:style w:type="paragraph" w:customStyle="1" w:styleId="BF067775C19442ECBFFCD34BECA5292F">
    <w:name w:val="BF067775C19442ECBFFCD34BECA5292F"/>
  </w:style>
  <w:style w:type="paragraph" w:customStyle="1" w:styleId="3248F9DEB5C14827A8F88D91E74DC98D">
    <w:name w:val="3248F9DEB5C14827A8F88D91E74DC98D"/>
  </w:style>
  <w:style w:type="paragraph" w:customStyle="1" w:styleId="A188BE557F0B4A54A83EC30B27DB11DC">
    <w:name w:val="A188BE557F0B4A54A83EC30B27DB11DC"/>
  </w:style>
  <w:style w:type="paragraph" w:customStyle="1" w:styleId="2523A415E80049BDBDF49C3B23FEF14B">
    <w:name w:val="2523A415E80049BDBDF49C3B23FEF14B"/>
  </w:style>
  <w:style w:type="paragraph" w:customStyle="1" w:styleId="CF31E8832E5442BBA4B4439297F1DEEF">
    <w:name w:val="CF31E8832E5442BBA4B4439297F1DEEF"/>
  </w:style>
  <w:style w:type="paragraph" w:customStyle="1" w:styleId="65133A17D73745C99F1432C4F96A3DEE">
    <w:name w:val="65133A17D73745C99F1432C4F96A3DEE"/>
  </w:style>
  <w:style w:type="paragraph" w:customStyle="1" w:styleId="13D76B29B15141C2AD15346DF7E9E590">
    <w:name w:val="13D76B29B15141C2AD15346DF7E9E590"/>
  </w:style>
  <w:style w:type="paragraph" w:customStyle="1" w:styleId="EBCBADA284B9484A9AF2068D20B2DAEE">
    <w:name w:val="EBCBADA284B9484A9AF2068D20B2DAEE"/>
  </w:style>
  <w:style w:type="paragraph" w:customStyle="1" w:styleId="9EC29EB8235B4A82873B594B7D2411EC">
    <w:name w:val="9EC29EB8235B4A82873B594B7D2411EC"/>
  </w:style>
  <w:style w:type="paragraph" w:customStyle="1" w:styleId="D8A2C4970E714354A654FE4EE6707EBE">
    <w:name w:val="D8A2C4970E714354A654FE4EE6707EBE"/>
  </w:style>
  <w:style w:type="paragraph" w:customStyle="1" w:styleId="F7F95AD28A864DFC8B6AD0860C75518F">
    <w:name w:val="F7F95AD28A864DFC8B6AD0860C75518F"/>
  </w:style>
  <w:style w:type="paragraph" w:customStyle="1" w:styleId="BB406799A2EE4B8284E8870C20E31FF2">
    <w:name w:val="BB406799A2EE4B8284E8870C20E31FF2"/>
  </w:style>
  <w:style w:type="paragraph" w:customStyle="1" w:styleId="1DAE5B241EDA4F92B28087B7AEA6BB20">
    <w:name w:val="1DAE5B241EDA4F92B28087B7AEA6BB20"/>
  </w:style>
  <w:style w:type="paragraph" w:customStyle="1" w:styleId="493EC5C00C9F44EC89D8035F2BD42288">
    <w:name w:val="493EC5C00C9F44EC89D8035F2BD42288"/>
  </w:style>
  <w:style w:type="paragraph" w:customStyle="1" w:styleId="0B07161FA78A407C94D6D4268D6071A9">
    <w:name w:val="0B07161FA78A407C94D6D4268D6071A9"/>
  </w:style>
  <w:style w:type="character" w:customStyle="1" w:styleId="Heading2Char">
    <w:name w:val="Heading 2 Char"/>
    <w:basedOn w:val="DefaultParagraphFont"/>
    <w:link w:val="Heading2"/>
    <w:uiPriority w:val="9"/>
    <w:rsid w:val="00F516EA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FF35C31F5AB84C2F9BB2D67755B407F9">
    <w:name w:val="FF35C31F5AB84C2F9BB2D67755B407F9"/>
  </w:style>
  <w:style w:type="paragraph" w:customStyle="1" w:styleId="453DE4031E994F608801DE59E32FEFE7">
    <w:name w:val="453DE4031E994F608801DE59E32FEFE7"/>
    <w:rsid w:val="00F516EA"/>
  </w:style>
  <w:style w:type="paragraph" w:customStyle="1" w:styleId="D5F0FE5B10C646A6BC9CC7B8F38473C2">
    <w:name w:val="D5F0FE5B10C646A6BC9CC7B8F38473C2"/>
    <w:rsid w:val="00F516EA"/>
  </w:style>
  <w:style w:type="paragraph" w:customStyle="1" w:styleId="33C026EC6F1E4F5D80DF7410678438B3">
    <w:name w:val="33C026EC6F1E4F5D80DF7410678438B3"/>
    <w:rsid w:val="00F516EA"/>
  </w:style>
  <w:style w:type="paragraph" w:customStyle="1" w:styleId="A8C68183276242A8A07EA27C73BA5FB2">
    <w:name w:val="A8C68183276242A8A07EA27C73BA5FB2"/>
    <w:rsid w:val="00F516EA"/>
  </w:style>
  <w:style w:type="paragraph" w:customStyle="1" w:styleId="B201DF8DD2204D069C98D98E806777F4">
    <w:name w:val="B201DF8DD2204D069C98D98E806777F4"/>
    <w:rsid w:val="00F516EA"/>
  </w:style>
  <w:style w:type="paragraph" w:customStyle="1" w:styleId="2EB8A6FAF53E4A9799DB1FF388273D51">
    <w:name w:val="2EB8A6FAF53E4A9799DB1FF388273D51"/>
    <w:rsid w:val="00F516EA"/>
  </w:style>
  <w:style w:type="paragraph" w:customStyle="1" w:styleId="0FD664FB26564B989D1BB3260DC3BD09">
    <w:name w:val="0FD664FB26564B989D1BB3260DC3BD09"/>
    <w:rsid w:val="00F516EA"/>
  </w:style>
  <w:style w:type="paragraph" w:customStyle="1" w:styleId="205F404FEE88421CA00CCE1FFCAB8A29">
    <w:name w:val="205F404FEE88421CA00CCE1FFCAB8A29"/>
    <w:rsid w:val="00F516EA"/>
  </w:style>
  <w:style w:type="paragraph" w:customStyle="1" w:styleId="390DE130D3494D9A89AC77CC1632A395">
    <w:name w:val="390DE130D3494D9A89AC77CC1632A395"/>
    <w:rsid w:val="00F516EA"/>
  </w:style>
  <w:style w:type="paragraph" w:customStyle="1" w:styleId="776659D9DB2D41AD931800E2DC6A7FDC">
    <w:name w:val="776659D9DB2D41AD931800E2DC6A7FDC"/>
    <w:rsid w:val="00F516EA"/>
  </w:style>
  <w:style w:type="paragraph" w:customStyle="1" w:styleId="57E337DECBDB47128491447FAC46ECC0">
    <w:name w:val="57E337DECBDB47128491447FAC46ECC0"/>
    <w:rsid w:val="00F516EA"/>
  </w:style>
  <w:style w:type="paragraph" w:customStyle="1" w:styleId="E6E252A4FD9B440DA64BB00AC7614D48">
    <w:name w:val="E6E252A4FD9B440DA64BB00AC7614D48"/>
    <w:rsid w:val="00F516EA"/>
  </w:style>
  <w:style w:type="paragraph" w:customStyle="1" w:styleId="327CB53D73FC4142AF4B1045860E9C36">
    <w:name w:val="327CB53D73FC4142AF4B1045860E9C36"/>
    <w:rsid w:val="00F516EA"/>
  </w:style>
  <w:style w:type="paragraph" w:customStyle="1" w:styleId="7482ABC5EA7A49608A1DAB35717D2CF3">
    <w:name w:val="7482ABC5EA7A49608A1DAB35717D2CF3"/>
    <w:rsid w:val="00F516EA"/>
  </w:style>
  <w:style w:type="paragraph" w:customStyle="1" w:styleId="F6B27229211148C8A44132596A4784A0">
    <w:name w:val="F6B27229211148C8A44132596A4784A0"/>
    <w:rsid w:val="00F516EA"/>
  </w:style>
  <w:style w:type="paragraph" w:customStyle="1" w:styleId="BC027EDAD3944E6A8B06AC942B6D8210">
    <w:name w:val="BC027EDAD3944E6A8B06AC942B6D8210"/>
    <w:rsid w:val="00F516EA"/>
  </w:style>
  <w:style w:type="paragraph" w:customStyle="1" w:styleId="3AA25D47758E4D43A1340C452CE036B4">
    <w:name w:val="3AA25D47758E4D43A1340C452CE036B4"/>
    <w:rsid w:val="00F516EA"/>
  </w:style>
  <w:style w:type="paragraph" w:customStyle="1" w:styleId="216D56842ECF4DB5ADF5EFA0CA3B797A">
    <w:name w:val="216D56842ECF4DB5ADF5EFA0CA3B797A"/>
    <w:rsid w:val="00F516EA"/>
  </w:style>
  <w:style w:type="paragraph" w:customStyle="1" w:styleId="E00DADF261994C46A483A0D1089C7B18">
    <w:name w:val="E00DADF261994C46A483A0D1089C7B18"/>
    <w:rsid w:val="00F516EA"/>
  </w:style>
  <w:style w:type="paragraph" w:customStyle="1" w:styleId="78EDBC07DB4742948A587D1155335010">
    <w:name w:val="78EDBC07DB4742948A587D1155335010"/>
    <w:rsid w:val="00F516EA"/>
  </w:style>
  <w:style w:type="paragraph" w:customStyle="1" w:styleId="FA33321285DB41E0A3BA866DEBD0D4CD">
    <w:name w:val="FA33321285DB41E0A3BA866DEBD0D4CD"/>
    <w:rsid w:val="00F516EA"/>
  </w:style>
  <w:style w:type="paragraph" w:customStyle="1" w:styleId="3053A6E2EC854D80942EE78792869C46">
    <w:name w:val="3053A6E2EC854D80942EE78792869C46"/>
    <w:rsid w:val="00F516EA"/>
  </w:style>
  <w:style w:type="paragraph" w:customStyle="1" w:styleId="5C0BF5DB26CD4E499C85CEAE073F63AE">
    <w:name w:val="5C0BF5DB26CD4E499C85CEAE073F63AE"/>
    <w:rsid w:val="00F516EA"/>
  </w:style>
  <w:style w:type="paragraph" w:customStyle="1" w:styleId="D02D02C0F25946178917184FE3F84DEE">
    <w:name w:val="D02D02C0F25946178917184FE3F84DEE"/>
    <w:rsid w:val="00F516EA"/>
  </w:style>
  <w:style w:type="paragraph" w:customStyle="1" w:styleId="865548A026DB42208E593438E044F3C6">
    <w:name w:val="865548A026DB42208E593438E044F3C6"/>
    <w:rsid w:val="00F516EA"/>
  </w:style>
  <w:style w:type="paragraph" w:customStyle="1" w:styleId="ED3FBAB26D394B1590EA9DEFC0C7DD15">
    <w:name w:val="ED3FBAB26D394B1590EA9DEFC0C7DD15"/>
    <w:rsid w:val="00F516EA"/>
  </w:style>
  <w:style w:type="paragraph" w:customStyle="1" w:styleId="63B0760D8AA449D09605B3056BEEA31D">
    <w:name w:val="63B0760D8AA449D09605B3056BEEA31D"/>
    <w:rsid w:val="00F516EA"/>
  </w:style>
  <w:style w:type="paragraph" w:customStyle="1" w:styleId="AD893B760D324821828A78D3893E92C8">
    <w:name w:val="AD893B760D324821828A78D3893E92C8"/>
    <w:rsid w:val="00F516EA"/>
  </w:style>
  <w:style w:type="paragraph" w:customStyle="1" w:styleId="4FDB4975D10249A0B94401D05CFD1405">
    <w:name w:val="4FDB4975D10249A0B94401D05CFD1405"/>
    <w:rsid w:val="00F516EA"/>
  </w:style>
  <w:style w:type="paragraph" w:customStyle="1" w:styleId="3EBFCE1F0C804E31B0365C797A1A4641">
    <w:name w:val="3EBFCE1F0C804E31B0365C797A1A4641"/>
    <w:rsid w:val="00F516EA"/>
  </w:style>
  <w:style w:type="paragraph" w:customStyle="1" w:styleId="6E62882DA7A740F4ACC6CC005B9A02A3">
    <w:name w:val="6E62882DA7A740F4ACC6CC005B9A02A3"/>
    <w:rsid w:val="00F516EA"/>
  </w:style>
  <w:style w:type="paragraph" w:customStyle="1" w:styleId="88BB1DDA6D0C4467904E056322A83B8F">
    <w:name w:val="88BB1DDA6D0C4467904E056322A83B8F"/>
    <w:rsid w:val="00F516EA"/>
  </w:style>
  <w:style w:type="paragraph" w:customStyle="1" w:styleId="92CF925513684A42A5A668E6C3C3ACEB">
    <w:name w:val="92CF925513684A42A5A668E6C3C3ACEB"/>
    <w:rsid w:val="00F516EA"/>
  </w:style>
  <w:style w:type="paragraph" w:customStyle="1" w:styleId="18D03AD066544917AA625C1584767BF4">
    <w:name w:val="18D03AD066544917AA625C1584767BF4"/>
    <w:rsid w:val="00F516EA"/>
  </w:style>
  <w:style w:type="paragraph" w:customStyle="1" w:styleId="5F291C671C87443197BAE42BCEC9E76B">
    <w:name w:val="5F291C671C87443197BAE42BCEC9E76B"/>
    <w:rsid w:val="00F516EA"/>
  </w:style>
  <w:style w:type="paragraph" w:customStyle="1" w:styleId="2D89E595502949F0B7038D233BE58AF7">
    <w:name w:val="2D89E595502949F0B7038D233BE58AF7"/>
    <w:rsid w:val="00F516EA"/>
  </w:style>
  <w:style w:type="paragraph" w:customStyle="1" w:styleId="50C638EBA75F4E4E85DBCF6C2A32312F">
    <w:name w:val="50C638EBA75F4E4E85DBCF6C2A32312F"/>
    <w:rsid w:val="00F516EA"/>
  </w:style>
  <w:style w:type="paragraph" w:customStyle="1" w:styleId="73F6D83142544B94A57984D7E73E0C24">
    <w:name w:val="73F6D83142544B94A57984D7E73E0C24"/>
    <w:rsid w:val="00F516EA"/>
  </w:style>
  <w:style w:type="paragraph" w:customStyle="1" w:styleId="AF0DFB572E07451DBDEAB58B7F52492C">
    <w:name w:val="AF0DFB572E07451DBDEAB58B7F52492C"/>
    <w:rsid w:val="00F516EA"/>
  </w:style>
  <w:style w:type="paragraph" w:customStyle="1" w:styleId="8EC5116FA5AE45E4805275711D770FBD">
    <w:name w:val="8EC5116FA5AE45E4805275711D770FBD"/>
    <w:rsid w:val="00F516EA"/>
  </w:style>
  <w:style w:type="paragraph" w:customStyle="1" w:styleId="65DBA080AF7346CEAA009988A4F501D4">
    <w:name w:val="65DBA080AF7346CEAA009988A4F501D4"/>
    <w:rsid w:val="00F516EA"/>
  </w:style>
  <w:style w:type="paragraph" w:customStyle="1" w:styleId="9846F8F88FF7408FBEA64FC02F823357">
    <w:name w:val="9846F8F88FF7408FBEA64FC02F823357"/>
    <w:rsid w:val="00F516EA"/>
  </w:style>
  <w:style w:type="paragraph" w:customStyle="1" w:styleId="52AF9BAE0F544D728E5FD5C5BEDB7FC9">
    <w:name w:val="52AF9BAE0F544D728E5FD5C5BEDB7FC9"/>
    <w:rsid w:val="00F516EA"/>
  </w:style>
  <w:style w:type="paragraph" w:customStyle="1" w:styleId="CA372B121A504EFDA582698583616910">
    <w:name w:val="CA372B121A504EFDA582698583616910"/>
    <w:rsid w:val="00F516EA"/>
  </w:style>
  <w:style w:type="paragraph" w:customStyle="1" w:styleId="6284D9197A9D472897A178EB1BF7A066">
    <w:name w:val="6284D9197A9D472897A178EB1BF7A066"/>
    <w:rsid w:val="00F516EA"/>
  </w:style>
  <w:style w:type="paragraph" w:customStyle="1" w:styleId="0381EC2E817D48ACBFC2102FDC868DFA">
    <w:name w:val="0381EC2E817D48ACBFC2102FDC868DFA"/>
    <w:rsid w:val="00F516EA"/>
  </w:style>
  <w:style w:type="paragraph" w:customStyle="1" w:styleId="1EF194A4CF704212A1CEB20C751EB20B">
    <w:name w:val="1EF194A4CF704212A1CEB20C751EB20B"/>
    <w:rsid w:val="00F516EA"/>
  </w:style>
  <w:style w:type="paragraph" w:customStyle="1" w:styleId="E5739E368C714B9BBA6BCD83237CB70B">
    <w:name w:val="E5739E368C714B9BBA6BCD83237CB70B"/>
    <w:rsid w:val="00F516EA"/>
  </w:style>
  <w:style w:type="paragraph" w:customStyle="1" w:styleId="F7F1C5068EF0417E8012411ACD548896">
    <w:name w:val="F7F1C5068EF0417E8012411ACD548896"/>
    <w:rsid w:val="00F516EA"/>
  </w:style>
  <w:style w:type="paragraph" w:customStyle="1" w:styleId="DBB31F61433F49318E476C6CCFE3F0EB">
    <w:name w:val="DBB31F61433F49318E476C6CCFE3F0EB"/>
    <w:rsid w:val="00F516EA"/>
  </w:style>
  <w:style w:type="paragraph" w:customStyle="1" w:styleId="FD536FFA20584B36A5B954CACD1E134C">
    <w:name w:val="FD536FFA20584B36A5B954CACD1E134C"/>
    <w:rsid w:val="00F516EA"/>
  </w:style>
  <w:style w:type="paragraph" w:customStyle="1" w:styleId="DCEA5C3D72874BFA8AA3DA61D209D437">
    <w:name w:val="DCEA5C3D72874BFA8AA3DA61D209D437"/>
    <w:rsid w:val="00F516EA"/>
  </w:style>
  <w:style w:type="paragraph" w:customStyle="1" w:styleId="B6DF9C7BF6184369B18C592C9334752F">
    <w:name w:val="B6DF9C7BF6184369B18C592C9334752F"/>
    <w:rsid w:val="00F516EA"/>
  </w:style>
  <w:style w:type="paragraph" w:customStyle="1" w:styleId="BD62DC9585514E49BE292C90E2A434B8">
    <w:name w:val="BD62DC9585514E49BE292C90E2A434B8"/>
    <w:rsid w:val="00F516EA"/>
  </w:style>
  <w:style w:type="paragraph" w:customStyle="1" w:styleId="23EDCB8996304AD5A9A34F10C468C439">
    <w:name w:val="23EDCB8996304AD5A9A34F10C468C439"/>
    <w:rsid w:val="00F516EA"/>
  </w:style>
  <w:style w:type="paragraph" w:customStyle="1" w:styleId="A734B4DBDE404642A7BCA4A452D95727">
    <w:name w:val="A734B4DBDE404642A7BCA4A452D95727"/>
    <w:rsid w:val="00F516EA"/>
  </w:style>
  <w:style w:type="paragraph" w:customStyle="1" w:styleId="89C5E05983704EA5B3AB95733EEB755D">
    <w:name w:val="89C5E05983704EA5B3AB95733EEB755D"/>
    <w:rsid w:val="00F516EA"/>
  </w:style>
  <w:style w:type="paragraph" w:customStyle="1" w:styleId="7171F4B956DF41A0A6FEF08745D006DB">
    <w:name w:val="7171F4B956DF41A0A6FEF08745D006DB"/>
    <w:rsid w:val="00F516EA"/>
  </w:style>
  <w:style w:type="paragraph" w:customStyle="1" w:styleId="770C4A038A484BA58E82419D13F4A8C6">
    <w:name w:val="770C4A038A484BA58E82419D13F4A8C6"/>
    <w:rsid w:val="00F516EA"/>
  </w:style>
  <w:style w:type="paragraph" w:customStyle="1" w:styleId="1694CF91788A46A8924D140E021F2DCD">
    <w:name w:val="1694CF91788A46A8924D140E021F2DCD"/>
    <w:rsid w:val="00F516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{6CEB20BB-96A6-4D2F-81E9-BCA5B9DBD6E2}tf00546271_win32</Template>
  <TotalTime>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2023-04-26T14:13:00Z</dcterms:created>
  <dcterms:modified xsi:type="dcterms:W3CDTF">2023-04-26T14:39:00Z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ee659fdc-d594-4626-b135-28f72ebc1dbb</vt:lpwstr>
  </property>
</Properties>
</file>